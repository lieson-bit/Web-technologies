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2436" w14:textId="0643D84F" w:rsidR="00EF2E60" w:rsidRDefault="00A76875" w:rsidP="0056471A">
      <w:pPr>
        <w:pStyle w:val="a3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СВОДН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ru-RU"/>
        </w:rPr>
        <w:t>ЫЙ</w:t>
      </w:r>
      <w:r w:rsidRP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ОТЧЕТ ОБ ОШИБКАХ</w:t>
      </w:r>
    </w:p>
    <w:p w14:paraId="73CE0DDC" w14:textId="77777777" w:rsidR="00A76875" w:rsidRPr="00EF2E60" w:rsidRDefault="00A76875" w:rsidP="004E2EB3">
      <w:pPr>
        <w:pStyle w:val="a3"/>
        <w:rPr>
          <w:rFonts w:ascii="Century Gothic" w:hAnsi="Century Gothic" w:cs="Arial"/>
          <w:b/>
          <w:noProof/>
          <w:color w:val="808080" w:themeColor="background1" w:themeShade="80"/>
          <w:sz w:val="15"/>
          <w:szCs w:val="3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86"/>
        <w:gridCol w:w="854"/>
        <w:gridCol w:w="658"/>
        <w:gridCol w:w="913"/>
        <w:gridCol w:w="1549"/>
        <w:gridCol w:w="1090"/>
        <w:gridCol w:w="1254"/>
        <w:gridCol w:w="1068"/>
        <w:gridCol w:w="882"/>
        <w:gridCol w:w="857"/>
        <w:gridCol w:w="667"/>
      </w:tblGrid>
      <w:tr w:rsidR="0056471A" w:rsidRPr="00EF2E60" w14:paraId="02584610" w14:textId="77777777" w:rsidTr="0056471A">
        <w:trPr>
          <w:trHeight w:val="754"/>
        </w:trPr>
        <w:tc>
          <w:tcPr>
            <w:tcW w:w="5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D802E9" w14:textId="611A3E07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 xml:space="preserve">ИДЕНТИФИКАТОР 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ДЕФЕКТА</w:t>
            </w:r>
          </w:p>
        </w:tc>
        <w:tc>
          <w:tcPr>
            <w:tcW w:w="38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9F46F93" w14:textId="2ED9320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НАЗВАНИЕ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МОДУЛЯ</w:t>
            </w:r>
          </w:p>
        </w:tc>
        <w:tc>
          <w:tcPr>
            <w:tcW w:w="29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1692674" w14:textId="6BC50EB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ВЕРСИЯ</w:t>
            </w:r>
          </w:p>
        </w:tc>
        <w:tc>
          <w:tcPr>
            <w:tcW w:w="41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A63BAC" w14:textId="2250CEAE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КРАТКОЕ ОПИСАНИЕ</w:t>
            </w:r>
          </w:p>
        </w:tc>
        <w:tc>
          <w:tcPr>
            <w:tcW w:w="69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5E4D65" w14:textId="77777777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ШАГИ ПО</w:t>
            </w:r>
          </w:p>
          <w:p w14:paraId="664C0B93" w14:textId="4915C1F3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ВОСПРОИЗВЕДЕ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НИЮ</w:t>
            </w:r>
          </w:p>
        </w:tc>
        <w:tc>
          <w:tcPr>
            <w:tcW w:w="49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64FB4B" w14:textId="37309B2F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ОЖИДАЕМЫЙ РЕЗУЛЬТАТ</w:t>
            </w:r>
          </w:p>
        </w:tc>
        <w:tc>
          <w:tcPr>
            <w:tcW w:w="56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092D82" w14:textId="5D1C1023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ФАКТИЧЕСКИЙ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br/>
              <w:t>РЕЗУЛЬТАТ</w:t>
            </w:r>
          </w:p>
        </w:tc>
        <w:tc>
          <w:tcPr>
            <w:tcW w:w="48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23B616" w14:textId="4ABDC02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СЕРЬЕЗНОСТЬ ДЕФЕКТА</w:t>
            </w:r>
          </w:p>
        </w:tc>
        <w:tc>
          <w:tcPr>
            <w:tcW w:w="39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0D2602" w14:textId="459DF40A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ПРИОРИТЕТ ДЕФЕКТА</w:t>
            </w:r>
          </w:p>
        </w:tc>
        <w:tc>
          <w:tcPr>
            <w:tcW w:w="38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780786" w14:textId="3B6A30C9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НАЗНАЧЕН</w:t>
            </w:r>
          </w:p>
        </w:tc>
        <w:tc>
          <w:tcPr>
            <w:tcW w:w="3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5C56FA2" w14:textId="5E4F8A20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СТАТУС</w:t>
            </w:r>
          </w:p>
        </w:tc>
      </w:tr>
      <w:tr w:rsidR="0056471A" w:rsidRPr="00EF2E60" w14:paraId="793A8A7B" w14:textId="77777777" w:rsidTr="0056471A">
        <w:trPr>
          <w:trHeight w:val="1617"/>
        </w:trPr>
        <w:tc>
          <w:tcPr>
            <w:tcW w:w="58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848DBC" w14:textId="77777777" w:rsidR="0056471A" w:rsidRPr="00EF2E60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3E286F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A21193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B49E06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1F087F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95D271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B71EE2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2871E2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A5C444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674463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B76215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56471A" w:rsidRPr="00EF2E60" w14:paraId="6D753BC2" w14:textId="77777777" w:rsidTr="0056471A">
        <w:trPr>
          <w:trHeight w:val="1617"/>
        </w:trPr>
        <w:tc>
          <w:tcPr>
            <w:tcW w:w="58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DF7C21" w14:textId="77777777" w:rsidR="0056471A" w:rsidRPr="00EF2E60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A9EA1B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71223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A43F5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2DE898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40D9D9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F2305F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36A4D9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EE7E2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F294C8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4281AB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56471A" w:rsidRPr="00EF2E60" w14:paraId="0441E604" w14:textId="77777777" w:rsidTr="0056471A">
        <w:trPr>
          <w:trHeight w:val="1617"/>
        </w:trPr>
        <w:tc>
          <w:tcPr>
            <w:tcW w:w="58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827BFC" w14:textId="77777777" w:rsidR="0056471A" w:rsidRPr="00EF2E60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DB4BCA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F744AC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598FE9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F2C591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24968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16ECAE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829724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ED284E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30054A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47B044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56471A" w:rsidRPr="00EF2E60" w14:paraId="7DC769CD" w14:textId="77777777" w:rsidTr="0056471A">
        <w:trPr>
          <w:trHeight w:val="1617"/>
        </w:trPr>
        <w:tc>
          <w:tcPr>
            <w:tcW w:w="58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21DB9A" w14:textId="77777777" w:rsidR="0056471A" w:rsidRPr="00EF2E60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F28CF9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16E0D4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BBD4C1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DDC1C8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601569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222B5E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E6A744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ABA7AE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4C9F18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80303E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56471A" w:rsidRPr="00EF2E60" w14:paraId="653C76CF" w14:textId="77777777" w:rsidTr="0056471A">
        <w:trPr>
          <w:trHeight w:val="1617"/>
        </w:trPr>
        <w:tc>
          <w:tcPr>
            <w:tcW w:w="58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84DA25" w14:textId="77777777" w:rsidR="0056471A" w:rsidRPr="00EF2E60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B1848D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36D72A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A71D50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C763B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F08C0C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39A7AA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E1EF9C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B21F1F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60ADDE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FB1409" w14:textId="77777777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0C2BC5DD" w14:textId="77777777" w:rsidR="000732A0" w:rsidRPr="00491059" w:rsidRDefault="000732A0" w:rsidP="000732A0"/>
    <w:p w14:paraId="06527679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911A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E2411" w14:textId="77777777" w:rsidR="005F5BC3" w:rsidRDefault="005F5BC3" w:rsidP="00B01A05">
      <w:r>
        <w:separator/>
      </w:r>
    </w:p>
  </w:endnote>
  <w:endnote w:type="continuationSeparator" w:id="0">
    <w:p w14:paraId="44722D25" w14:textId="77777777" w:rsidR="005F5BC3" w:rsidRDefault="005F5BC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7040" w14:textId="77777777" w:rsidR="006C0F39" w:rsidRDefault="006C0F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47E12" w14:textId="77777777" w:rsidR="006C0F39" w:rsidRDefault="006C0F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F87" w14:textId="77777777" w:rsidR="006C0F39" w:rsidRDefault="006C0F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2F2A" w14:textId="77777777" w:rsidR="005F5BC3" w:rsidRDefault="005F5BC3" w:rsidP="00B01A05">
      <w:r>
        <w:separator/>
      </w:r>
    </w:p>
  </w:footnote>
  <w:footnote w:type="continuationSeparator" w:id="0">
    <w:p w14:paraId="11F04B1A" w14:textId="77777777" w:rsidR="005F5BC3" w:rsidRDefault="005F5BC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ACFA" w14:textId="77777777" w:rsidR="006C0F39" w:rsidRDefault="006C0F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0CCF6" w14:textId="77777777" w:rsidR="006C0F39" w:rsidRDefault="006C0F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F957" w14:textId="77777777" w:rsidR="006C0F39" w:rsidRDefault="006C0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6471A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5BC3"/>
    <w:rsid w:val="005F72D9"/>
    <w:rsid w:val="00602833"/>
    <w:rsid w:val="00622259"/>
    <w:rsid w:val="0062450E"/>
    <w:rsid w:val="006568B4"/>
    <w:rsid w:val="00660116"/>
    <w:rsid w:val="00665F5E"/>
    <w:rsid w:val="00666C1E"/>
    <w:rsid w:val="00673098"/>
    <w:rsid w:val="00673A28"/>
    <w:rsid w:val="0068579C"/>
    <w:rsid w:val="00692B64"/>
    <w:rsid w:val="006C0F39"/>
    <w:rsid w:val="006C620E"/>
    <w:rsid w:val="006C6A0C"/>
    <w:rsid w:val="006C70FB"/>
    <w:rsid w:val="006D2012"/>
    <w:rsid w:val="006E6BD9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2BE3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76875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C7F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F2E60"/>
    <w:rsid w:val="00F030B9"/>
    <w:rsid w:val="00F071FB"/>
    <w:rsid w:val="00F157D7"/>
    <w:rsid w:val="00F17080"/>
    <w:rsid w:val="00F36F1D"/>
    <w:rsid w:val="00F51532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CCFA9"/>
  <w14:defaultImageDpi w14:val="32767"/>
  <w15:chartTrackingRefBased/>
  <w15:docId w15:val="{0B4CA0E7-B38E-4316-B831-6433C57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a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0"/>
    <w:rsid w:val="00692B64"/>
  </w:style>
  <w:style w:type="paragraph" w:styleId="ad">
    <w:name w:val="Balloon Text"/>
    <w:basedOn w:val="a"/>
    <w:link w:val="ae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\Downloads\IC-Bug-Summary-Report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C34310-5217-4F32-BD04-D6DCB263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IC-Bug-Summary-Report-Template-10591_WORD</Template>
  <TotalTime>46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cp:lastPrinted>2016-11-18T18:21:00Z</cp:lastPrinted>
  <dcterms:created xsi:type="dcterms:W3CDTF">2024-03-19T12:44:00Z</dcterms:created>
  <dcterms:modified xsi:type="dcterms:W3CDTF">2024-03-19T13:30:00Z</dcterms:modified>
</cp:coreProperties>
</file>